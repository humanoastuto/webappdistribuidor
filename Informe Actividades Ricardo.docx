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E025" w14:textId="0B9A5004" w:rsidR="00010EBC" w:rsidRDefault="00010EBC" w:rsidP="00010EBC">
      <w:pPr>
        <w:pStyle w:val="Title"/>
        <w:rPr>
          <w:rFonts w:cs="Arial"/>
          <w:sz w:val="40"/>
          <w:szCs w:val="40"/>
          <w:lang w:val="es-BO"/>
        </w:rPr>
      </w:pPr>
      <w:r>
        <w:rPr>
          <w:rFonts w:cs="Arial"/>
          <w:noProof/>
          <w:color w:val="404040"/>
          <w:bdr w:val="none" w:sz="0" w:space="0" w:color="auto" w:frame="1"/>
        </w:rPr>
        <w:drawing>
          <wp:inline distT="0" distB="0" distL="0" distR="0" wp14:anchorId="461AC445" wp14:editId="41FDF5EF">
            <wp:extent cx="3009900" cy="28931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51" cy="28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5DE7" w14:textId="77777777" w:rsidR="00010EBC" w:rsidRPr="00010EBC" w:rsidRDefault="00010EBC" w:rsidP="00010EBC">
      <w:pPr>
        <w:rPr>
          <w:lang w:val="es-BO"/>
        </w:rPr>
      </w:pPr>
    </w:p>
    <w:p w14:paraId="52054A1A" w14:textId="77777777" w:rsidR="00010EBC" w:rsidRPr="00010EBC" w:rsidRDefault="00010EBC" w:rsidP="00010EBC">
      <w:pPr>
        <w:rPr>
          <w:lang w:val="es-BO"/>
        </w:rPr>
      </w:pPr>
    </w:p>
    <w:p w14:paraId="7B3FB9CF" w14:textId="550FEEC7" w:rsidR="007F0753" w:rsidRPr="00053B19" w:rsidRDefault="00F92136" w:rsidP="001377C9">
      <w:pPr>
        <w:pStyle w:val="Title"/>
        <w:jc w:val="right"/>
        <w:rPr>
          <w:rFonts w:cs="Arial"/>
          <w:sz w:val="40"/>
          <w:szCs w:val="40"/>
          <w:lang w:val="es-BO"/>
        </w:rPr>
      </w:pPr>
      <w:r>
        <w:rPr>
          <w:rFonts w:cs="Arial"/>
          <w:sz w:val="40"/>
          <w:szCs w:val="40"/>
          <w:lang w:val="es-BO"/>
        </w:rPr>
        <w:t>Informe de Actividad</w:t>
      </w:r>
    </w:p>
    <w:p w14:paraId="3FB72CA0" w14:textId="77777777" w:rsidR="00F92136" w:rsidRDefault="00F92136" w:rsidP="00F92136">
      <w:pPr>
        <w:pStyle w:val="NormalWeb"/>
        <w:spacing w:before="0" w:beforeAutospacing="0" w:after="0" w:afterAutospacing="0"/>
        <w:ind w:left="720"/>
        <w:jc w:val="right"/>
        <w:rPr>
          <w:rFonts w:ascii="Arial" w:hAnsi="Arial" w:cs="Arial"/>
          <w:color w:val="404040"/>
          <w:sz w:val="28"/>
          <w:szCs w:val="28"/>
        </w:rPr>
      </w:pPr>
    </w:p>
    <w:p w14:paraId="45ED18F5" w14:textId="77777777" w:rsidR="00F92136" w:rsidRDefault="00010EBC" w:rsidP="00F92136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404040"/>
          <w:sz w:val="28"/>
          <w:szCs w:val="28"/>
        </w:rPr>
        <w:t>Ricardo Fernández</w:t>
      </w:r>
    </w:p>
    <w:p w14:paraId="4F55A303" w14:textId="055FB0B4" w:rsidR="007F0753" w:rsidRDefault="007F0753" w:rsidP="007F0753">
      <w:pPr>
        <w:rPr>
          <w:rFonts w:cs="Arial"/>
          <w:lang w:val="es-BO"/>
        </w:rPr>
      </w:pPr>
    </w:p>
    <w:p w14:paraId="430A8D82" w14:textId="77777777" w:rsidR="00C64064" w:rsidRPr="00053B19" w:rsidRDefault="00C64064" w:rsidP="007F0753">
      <w:pPr>
        <w:rPr>
          <w:rFonts w:cs="Arial"/>
          <w:lang w:val="es-BO"/>
        </w:rPr>
      </w:pPr>
    </w:p>
    <w:p w14:paraId="235B92FE" w14:textId="77777777" w:rsidR="007F0753" w:rsidRPr="00053B19" w:rsidRDefault="007F0753" w:rsidP="007F0753">
      <w:pPr>
        <w:rPr>
          <w:rFonts w:cs="Arial"/>
          <w:lang w:val="es-BO"/>
        </w:rPr>
      </w:pPr>
    </w:p>
    <w:p w14:paraId="0B22D924" w14:textId="77777777" w:rsidR="007F0753" w:rsidRPr="00053B19" w:rsidRDefault="007F0753" w:rsidP="007F0753">
      <w:pPr>
        <w:rPr>
          <w:rFonts w:cs="Arial"/>
          <w:lang w:val="es-BO"/>
        </w:rPr>
      </w:pPr>
    </w:p>
    <w:p w14:paraId="52F0FCC3" w14:textId="061376C8" w:rsidR="007F0753" w:rsidRPr="00053B19" w:rsidRDefault="007F0753" w:rsidP="007F0753">
      <w:pPr>
        <w:pStyle w:val="Title"/>
        <w:jc w:val="right"/>
        <w:rPr>
          <w:rFonts w:cs="Arial"/>
          <w:sz w:val="28"/>
          <w:szCs w:val="28"/>
          <w:lang w:val="es-BO"/>
        </w:rPr>
      </w:pPr>
      <w:r w:rsidRPr="00053B19">
        <w:rPr>
          <w:rFonts w:cs="Arial"/>
          <w:sz w:val="28"/>
          <w:szCs w:val="28"/>
          <w:lang w:val="es-BO"/>
        </w:rPr>
        <w:t xml:space="preserve">Cochabamba, </w:t>
      </w:r>
      <w:r w:rsidR="00010EBC">
        <w:rPr>
          <w:rFonts w:cs="Arial"/>
          <w:sz w:val="28"/>
          <w:szCs w:val="28"/>
          <w:lang w:val="es-BO"/>
        </w:rPr>
        <w:t>24</w:t>
      </w:r>
      <w:r w:rsidRPr="00053B19">
        <w:rPr>
          <w:rFonts w:cs="Arial"/>
          <w:sz w:val="28"/>
          <w:szCs w:val="28"/>
          <w:lang w:val="es-BO"/>
        </w:rPr>
        <w:t xml:space="preserve"> de </w:t>
      </w:r>
      <w:r w:rsidR="00010EBC">
        <w:rPr>
          <w:rFonts w:cs="Arial"/>
          <w:sz w:val="28"/>
          <w:szCs w:val="28"/>
          <w:lang w:val="es-BO"/>
        </w:rPr>
        <w:t>Octubre</w:t>
      </w:r>
      <w:r w:rsidRPr="00053B19">
        <w:rPr>
          <w:rFonts w:cs="Arial"/>
          <w:sz w:val="28"/>
          <w:szCs w:val="28"/>
          <w:lang w:val="es-BO"/>
        </w:rPr>
        <w:t xml:space="preserve"> de </w:t>
      </w:r>
      <w:r w:rsidR="00010EBC">
        <w:rPr>
          <w:rFonts w:cs="Arial"/>
          <w:sz w:val="28"/>
          <w:szCs w:val="28"/>
          <w:lang w:val="es-BO"/>
        </w:rPr>
        <w:t>2019</w:t>
      </w:r>
    </w:p>
    <w:p w14:paraId="021DB802" w14:textId="77777777" w:rsidR="00B04F0B" w:rsidRPr="00053B19" w:rsidRDefault="00B04F0B">
      <w:pPr>
        <w:pStyle w:val="Title"/>
        <w:rPr>
          <w:rFonts w:cs="Arial"/>
          <w:sz w:val="28"/>
          <w:lang w:val="es-BO"/>
        </w:rPr>
      </w:pPr>
    </w:p>
    <w:p w14:paraId="4928DF2C" w14:textId="77777777" w:rsidR="00B04F0B" w:rsidRPr="00053B19" w:rsidRDefault="00B04F0B">
      <w:pPr>
        <w:rPr>
          <w:rFonts w:cs="Arial"/>
          <w:lang w:val="es-BO"/>
        </w:rPr>
        <w:sectPr w:rsidR="00B04F0B" w:rsidRPr="00053B1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4221AB" w14:textId="33E35881" w:rsidR="00B04F0B" w:rsidRPr="00053B19" w:rsidRDefault="008651E6">
      <w:pPr>
        <w:pStyle w:val="Title"/>
        <w:rPr>
          <w:rFonts w:cs="Arial"/>
          <w:lang w:val="es-BO"/>
        </w:rPr>
      </w:pPr>
      <w:r w:rsidRPr="00053B19">
        <w:rPr>
          <w:rFonts w:cs="Arial"/>
          <w:lang w:val="es-BO"/>
        </w:rPr>
        <w:lastRenderedPageBreak/>
        <w:t>Tabl</w:t>
      </w:r>
      <w:r w:rsidR="00053B19">
        <w:rPr>
          <w:rFonts w:cs="Arial"/>
          <w:lang w:val="es-BO"/>
        </w:rPr>
        <w:t>a de Contenidos</w:t>
      </w:r>
    </w:p>
    <w:p w14:paraId="66DAE73A" w14:textId="657FAD55" w:rsidR="00C64064" w:rsidRDefault="008651E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053B19">
        <w:rPr>
          <w:rFonts w:cs="Arial"/>
          <w:lang w:val="es-BO"/>
        </w:rPr>
        <w:fldChar w:fldCharType="begin"/>
      </w:r>
      <w:r w:rsidRPr="00053B19">
        <w:rPr>
          <w:rFonts w:cs="Arial"/>
          <w:lang w:val="es-BO"/>
        </w:rPr>
        <w:instrText xml:space="preserve"> TOC \o "1-3" </w:instrText>
      </w:r>
      <w:r w:rsidRPr="00053B19">
        <w:rPr>
          <w:rFonts w:cs="Arial"/>
          <w:lang w:val="es-BO"/>
        </w:rPr>
        <w:fldChar w:fldCharType="separate"/>
      </w:r>
      <w:r w:rsidR="00C64064" w:rsidRPr="00B726B2">
        <w:rPr>
          <w:rFonts w:cs="Arial"/>
          <w:noProof/>
          <w:lang w:val="es-BO"/>
        </w:rPr>
        <w:t>1.</w:t>
      </w:r>
      <w:r w:rsidR="00C64064"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="00C64064" w:rsidRPr="00B726B2">
        <w:rPr>
          <w:rFonts w:cs="Arial"/>
          <w:noProof/>
          <w:lang w:val="es-BO"/>
        </w:rPr>
        <w:t>Funcionalidad a entregar</w:t>
      </w:r>
      <w:r w:rsidR="00C64064" w:rsidRPr="00C64064">
        <w:rPr>
          <w:noProof/>
          <w:lang w:val="es-BO"/>
        </w:rPr>
        <w:tab/>
      </w:r>
      <w:r w:rsidR="00C64064">
        <w:rPr>
          <w:noProof/>
        </w:rPr>
        <w:fldChar w:fldCharType="begin"/>
      </w:r>
      <w:r w:rsidR="00C64064" w:rsidRPr="00C64064">
        <w:rPr>
          <w:noProof/>
          <w:lang w:val="es-BO"/>
        </w:rPr>
        <w:instrText xml:space="preserve"> PAGEREF _Toc22848911 \h </w:instrText>
      </w:r>
      <w:r w:rsidR="00C64064">
        <w:rPr>
          <w:noProof/>
        </w:rPr>
      </w:r>
      <w:r w:rsidR="00C64064">
        <w:rPr>
          <w:noProof/>
        </w:rPr>
        <w:fldChar w:fldCharType="separate"/>
      </w:r>
      <w:r w:rsidR="00C64064" w:rsidRPr="00C64064">
        <w:rPr>
          <w:noProof/>
          <w:lang w:val="es-BO"/>
        </w:rPr>
        <w:t>3</w:t>
      </w:r>
      <w:r w:rsidR="00C64064">
        <w:rPr>
          <w:noProof/>
        </w:rPr>
        <w:fldChar w:fldCharType="end"/>
      </w:r>
    </w:p>
    <w:p w14:paraId="76E586B1" w14:textId="516083DC" w:rsidR="00C64064" w:rsidRDefault="00C640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Tareas a realizar, realizadas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_Toc22848912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5E6D2059" w14:textId="11743CF1" w:rsidR="00C64064" w:rsidRDefault="00C640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Dirección del repositorio y rama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_Toc22848913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1B7ECD7A" w14:textId="46CA449E" w:rsidR="00C64064" w:rsidRDefault="00C640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Indicar las tareas desarrolladas y a desarrollar de manera individual y grupal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_Toc22848914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6A9D7E4F" w14:textId="0889EEE5" w:rsidR="00C64064" w:rsidRDefault="00C640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Describir a detalle lo que se implementó y lo que se está implementando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_Toc22848915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76F4520E" w14:textId="0852AD9C" w:rsidR="00B04F0B" w:rsidRPr="00053B19" w:rsidRDefault="008651E6">
      <w:pPr>
        <w:pStyle w:val="Title"/>
        <w:rPr>
          <w:rFonts w:cs="Arial"/>
          <w:lang w:val="es-BO"/>
        </w:rPr>
      </w:pPr>
      <w:r w:rsidRPr="00053B19">
        <w:rPr>
          <w:rFonts w:cs="Arial"/>
          <w:lang w:val="es-BO"/>
        </w:rPr>
        <w:fldChar w:fldCharType="end"/>
      </w:r>
      <w:r w:rsidRPr="00053B19">
        <w:rPr>
          <w:rFonts w:cs="Arial"/>
          <w:lang w:val="es-BO"/>
        </w:rPr>
        <w:br w:type="page"/>
      </w:r>
      <w:r w:rsidR="00053B19">
        <w:rPr>
          <w:rFonts w:cs="Arial"/>
          <w:lang w:val="es-BO"/>
        </w:rPr>
        <w:lastRenderedPageBreak/>
        <w:t xml:space="preserve">Informe </w:t>
      </w:r>
      <w:r w:rsidR="00C64064">
        <w:rPr>
          <w:rFonts w:cs="Arial"/>
          <w:lang w:val="es-BO"/>
        </w:rPr>
        <w:t>de Actividades</w:t>
      </w:r>
      <w:r w:rsidRPr="00053B19">
        <w:rPr>
          <w:rFonts w:cs="Arial"/>
          <w:lang w:val="es-BO"/>
        </w:rPr>
        <w:t xml:space="preserve"> </w:t>
      </w:r>
    </w:p>
    <w:p w14:paraId="15FCE6E3" w14:textId="06E37CD6" w:rsidR="00B04F0B" w:rsidRPr="00053B19" w:rsidRDefault="00F92136" w:rsidP="00053B19">
      <w:pPr>
        <w:pStyle w:val="Heading1"/>
        <w:jc w:val="both"/>
        <w:rPr>
          <w:rFonts w:cs="Arial"/>
          <w:lang w:val="es-BO"/>
        </w:rPr>
      </w:pPr>
      <w:bookmarkStart w:id="0" w:name="_Toc456598586"/>
      <w:bookmarkStart w:id="1" w:name="_Toc22848911"/>
      <w:r w:rsidRPr="00F92136">
        <w:rPr>
          <w:rFonts w:cs="Arial"/>
          <w:lang w:val="es-BO"/>
        </w:rPr>
        <w:t>Funcionalidad a entregar</w:t>
      </w:r>
      <w:bookmarkEnd w:id="0"/>
      <w:bookmarkEnd w:id="1"/>
    </w:p>
    <w:p w14:paraId="009D5E9A" w14:textId="6038D197" w:rsidR="00D55709" w:rsidRDefault="00D55709" w:rsidP="00C64064">
      <w:pPr>
        <w:ind w:left="720"/>
        <w:rPr>
          <w:lang w:val="es-BO"/>
        </w:rPr>
      </w:pPr>
    </w:p>
    <w:p w14:paraId="7ECD825E" w14:textId="04160E01" w:rsidR="00C64064" w:rsidRPr="00D55709" w:rsidRDefault="00C64064" w:rsidP="00C64064">
      <w:pPr>
        <w:ind w:left="720"/>
        <w:rPr>
          <w:lang w:val="es-BO"/>
        </w:rPr>
      </w:pPr>
      <w:r>
        <w:rPr>
          <w:lang w:val="es-BO"/>
        </w:rPr>
        <w:t>Vista de Google Maps dentro de la web Administrador.</w:t>
      </w:r>
    </w:p>
    <w:p w14:paraId="3042EFAC" w14:textId="25C560C1" w:rsidR="00B04F0B" w:rsidRPr="00053B19" w:rsidRDefault="00F92136" w:rsidP="007215AC">
      <w:pPr>
        <w:pStyle w:val="Heading1"/>
        <w:jc w:val="both"/>
        <w:rPr>
          <w:rFonts w:cs="Arial"/>
          <w:lang w:val="es-BO"/>
        </w:rPr>
      </w:pPr>
      <w:bookmarkStart w:id="2" w:name="_Toc22848912"/>
      <w:r w:rsidRPr="00F92136">
        <w:rPr>
          <w:rFonts w:cs="Arial"/>
          <w:lang w:val="es-BO"/>
        </w:rPr>
        <w:t>Tareas a realizar, realizadas</w:t>
      </w:r>
      <w:bookmarkEnd w:id="2"/>
    </w:p>
    <w:p w14:paraId="51C7C7F3" w14:textId="2D0F3B4C" w:rsidR="00D55709" w:rsidRDefault="00D55709" w:rsidP="00D55709">
      <w:pPr>
        <w:rPr>
          <w:lang w:val="es-BO"/>
        </w:rPr>
      </w:pPr>
      <w:bookmarkStart w:id="3" w:name="_Toc456598589"/>
    </w:p>
    <w:p w14:paraId="3C62A2DC" w14:textId="77777777" w:rsidR="00C64064" w:rsidRPr="00D55709" w:rsidRDefault="00C64064" w:rsidP="00C64064">
      <w:pPr>
        <w:ind w:left="720"/>
        <w:rPr>
          <w:lang w:val="es-BO"/>
        </w:rPr>
      </w:pPr>
    </w:p>
    <w:p w14:paraId="784E87C5" w14:textId="05A29B89" w:rsidR="00B04F0B" w:rsidRPr="00053B19" w:rsidRDefault="00F92136" w:rsidP="005E019D">
      <w:pPr>
        <w:pStyle w:val="Heading1"/>
        <w:jc w:val="both"/>
        <w:rPr>
          <w:rFonts w:cs="Arial"/>
          <w:lang w:val="es-BO"/>
        </w:rPr>
      </w:pPr>
      <w:bookmarkStart w:id="4" w:name="_Toc22848913"/>
      <w:bookmarkEnd w:id="3"/>
      <w:r w:rsidRPr="00F92136">
        <w:rPr>
          <w:rFonts w:cs="Arial"/>
          <w:lang w:val="es-BO"/>
        </w:rPr>
        <w:t>Dirección del repositorio y rama</w:t>
      </w:r>
      <w:bookmarkEnd w:id="4"/>
    </w:p>
    <w:p w14:paraId="71998824" w14:textId="5D23E6D9" w:rsidR="00D55709" w:rsidRDefault="00D55709" w:rsidP="00D55709">
      <w:pPr>
        <w:rPr>
          <w:lang w:val="es-BO"/>
        </w:rPr>
      </w:pPr>
    </w:p>
    <w:p w14:paraId="455BEC4C" w14:textId="3ACCBC87" w:rsidR="00C64064" w:rsidRDefault="00C64064" w:rsidP="00D55709">
      <w:pPr>
        <w:rPr>
          <w:lang w:val="es-BO"/>
        </w:rPr>
      </w:pPr>
      <w:r>
        <w:rPr>
          <w:lang w:val="es-BO"/>
        </w:rPr>
        <w:t>Rama ricardo</w:t>
      </w:r>
      <w:bookmarkStart w:id="5" w:name="_GoBack"/>
      <w:bookmarkEnd w:id="5"/>
    </w:p>
    <w:p w14:paraId="5E36E829" w14:textId="77777777" w:rsidR="00C64064" w:rsidRPr="00D55709" w:rsidRDefault="00C64064" w:rsidP="00C64064">
      <w:pPr>
        <w:ind w:left="720"/>
        <w:rPr>
          <w:lang w:val="es-BO"/>
        </w:rPr>
      </w:pPr>
    </w:p>
    <w:p w14:paraId="2A08C364" w14:textId="390AF87B" w:rsidR="00B04F0B" w:rsidRPr="00053B19" w:rsidRDefault="00F92136" w:rsidP="005F7FE0">
      <w:pPr>
        <w:pStyle w:val="Heading1"/>
        <w:jc w:val="both"/>
        <w:rPr>
          <w:rFonts w:cs="Arial"/>
          <w:lang w:val="es-BO"/>
        </w:rPr>
      </w:pPr>
      <w:bookmarkStart w:id="6" w:name="_Toc22848914"/>
      <w:r w:rsidRPr="00F92136">
        <w:rPr>
          <w:rFonts w:cs="Arial"/>
          <w:lang w:val="es-BO"/>
        </w:rPr>
        <w:t>Indicar las tareas desarrolladas y a desarrollar de manera individual y grupal</w:t>
      </w:r>
      <w:bookmarkEnd w:id="6"/>
    </w:p>
    <w:p w14:paraId="0AB828B6" w14:textId="71629B84" w:rsidR="00D55709" w:rsidRDefault="00D55709" w:rsidP="00D55709">
      <w:pPr>
        <w:rPr>
          <w:lang w:val="es-BO"/>
        </w:rPr>
      </w:pPr>
    </w:p>
    <w:p w14:paraId="6EF51B93" w14:textId="77777777" w:rsidR="00C64064" w:rsidRPr="00D55709" w:rsidRDefault="00C64064" w:rsidP="00C64064">
      <w:pPr>
        <w:ind w:left="720"/>
        <w:rPr>
          <w:lang w:val="es-BO"/>
        </w:rPr>
      </w:pPr>
    </w:p>
    <w:p w14:paraId="55FE8D22" w14:textId="790EAF07" w:rsidR="00B04F0B" w:rsidRDefault="00F92136" w:rsidP="001E3EC3">
      <w:pPr>
        <w:pStyle w:val="Heading1"/>
        <w:jc w:val="both"/>
        <w:rPr>
          <w:rFonts w:cs="Arial"/>
          <w:lang w:val="es-BO"/>
        </w:rPr>
      </w:pPr>
      <w:bookmarkStart w:id="7" w:name="_Toc22848915"/>
      <w:r w:rsidRPr="00F92136">
        <w:rPr>
          <w:rFonts w:cs="Arial"/>
          <w:lang w:val="es-BO"/>
        </w:rPr>
        <w:t>Describir a detalle lo que se implementó y lo que se está implementando</w:t>
      </w:r>
      <w:bookmarkEnd w:id="7"/>
    </w:p>
    <w:p w14:paraId="435D8D9D" w14:textId="49AA4B89" w:rsidR="00F92136" w:rsidRPr="00F92136" w:rsidRDefault="00F92136" w:rsidP="00F92136">
      <w:pPr>
        <w:rPr>
          <w:lang w:val="es-BO"/>
        </w:rPr>
      </w:pPr>
    </w:p>
    <w:p w14:paraId="6C97D0C3" w14:textId="102C1F00" w:rsidR="00D55709" w:rsidRDefault="00D55709" w:rsidP="00D55709">
      <w:pPr>
        <w:rPr>
          <w:lang w:val="es-BO"/>
        </w:rPr>
      </w:pPr>
    </w:p>
    <w:p w14:paraId="07ADFB6D" w14:textId="77777777" w:rsidR="00C64064" w:rsidRPr="00D55709" w:rsidRDefault="00C64064" w:rsidP="00C64064">
      <w:pPr>
        <w:ind w:left="720"/>
        <w:rPr>
          <w:lang w:val="es-BO"/>
        </w:rPr>
      </w:pPr>
    </w:p>
    <w:sectPr w:rsidR="00C64064" w:rsidRPr="00D5570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B5580" w14:textId="77777777" w:rsidR="00681EDB" w:rsidRDefault="00681EDB">
      <w:pPr>
        <w:spacing w:line="240" w:lineRule="auto"/>
      </w:pPr>
      <w:r>
        <w:separator/>
      </w:r>
    </w:p>
  </w:endnote>
  <w:endnote w:type="continuationSeparator" w:id="0">
    <w:p w14:paraId="114390D6" w14:textId="77777777" w:rsidR="00681EDB" w:rsidRDefault="00681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A3A6" w14:textId="77777777" w:rsidR="00B04F0B" w:rsidRDefault="00865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750ED0" w14:textId="77777777" w:rsidR="00B04F0B" w:rsidRDefault="00B04F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4F0B" w:rsidRPr="00023DE1" w14:paraId="3962ACA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19C896" w14:textId="77777777" w:rsidR="00B04F0B" w:rsidRPr="00023DE1" w:rsidRDefault="00B04F0B">
          <w:pPr>
            <w:ind w:right="360"/>
            <w:rPr>
              <w:rFonts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3108B1" w14:textId="3995032E" w:rsidR="00B04F0B" w:rsidRPr="00023DE1" w:rsidRDefault="008651E6" w:rsidP="00023DE1">
          <w:pPr>
            <w:jc w:val="center"/>
            <w:rPr>
              <w:rFonts w:cs="Arial"/>
            </w:rPr>
          </w:pPr>
          <w:r w:rsidRPr="00023DE1">
            <w:rPr>
              <w:rFonts w:cs="Arial"/>
            </w:rPr>
            <w:sym w:font="Symbol" w:char="F0D3"/>
          </w:r>
          <w:r w:rsidR="00023DE1">
            <w:rPr>
              <w:rFonts w:cs="Arial"/>
            </w:rPr>
            <w:t>UPB,</w:t>
          </w:r>
          <w:r w:rsidRPr="00023DE1">
            <w:rPr>
              <w:rFonts w:cs="Arial"/>
            </w:rPr>
            <w:t xml:space="preserve"> </w:t>
          </w:r>
          <w:r w:rsidR="00023DE1">
            <w:rPr>
              <w:rFonts w:cs="Arial"/>
            </w:rPr>
            <w:t>&lt;</w:t>
          </w:r>
          <w:r w:rsidR="00010EBC">
            <w:rPr>
              <w:rFonts w:cs="Arial"/>
            </w:rPr>
            <w:t>2019</w:t>
          </w:r>
          <w:r w:rsidR="00023DE1">
            <w:rPr>
              <w:rFonts w:cs="Arial"/>
            </w:rPr>
            <w:t>&gt;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76537" w14:textId="77777777" w:rsidR="00B04F0B" w:rsidRPr="00023DE1" w:rsidRDefault="00023DE1" w:rsidP="00023DE1">
          <w:pPr>
            <w:jc w:val="right"/>
            <w:rPr>
              <w:rFonts w:cs="Arial"/>
            </w:rPr>
          </w:pPr>
          <w:r>
            <w:rPr>
              <w:rFonts w:cs="Arial"/>
            </w:rPr>
            <w:t>Página</w:t>
          </w:r>
          <w:r w:rsidR="008651E6" w:rsidRPr="00023DE1">
            <w:rPr>
              <w:rFonts w:cs="Arial"/>
            </w:rPr>
            <w:t xml:space="preserve"> </w:t>
          </w:r>
          <w:r w:rsidR="008651E6" w:rsidRPr="00023DE1">
            <w:rPr>
              <w:rStyle w:val="PageNumber"/>
              <w:rFonts w:cs="Arial"/>
            </w:rPr>
            <w:fldChar w:fldCharType="begin"/>
          </w:r>
          <w:r w:rsidR="008651E6" w:rsidRPr="00023DE1">
            <w:rPr>
              <w:rStyle w:val="PageNumber"/>
              <w:rFonts w:cs="Arial"/>
            </w:rPr>
            <w:instrText xml:space="preserve"> PAGE </w:instrText>
          </w:r>
          <w:r w:rsidR="008651E6" w:rsidRPr="00023DE1">
            <w:rPr>
              <w:rStyle w:val="PageNumber"/>
              <w:rFonts w:cs="Arial"/>
            </w:rPr>
            <w:fldChar w:fldCharType="separate"/>
          </w:r>
          <w:r w:rsidR="00912B89">
            <w:rPr>
              <w:rStyle w:val="PageNumber"/>
              <w:rFonts w:cs="Arial"/>
              <w:noProof/>
            </w:rPr>
            <w:t>6</w:t>
          </w:r>
          <w:r w:rsidR="008651E6" w:rsidRPr="00023DE1">
            <w:rPr>
              <w:rStyle w:val="PageNumber"/>
              <w:rFonts w:cs="Arial"/>
            </w:rPr>
            <w:fldChar w:fldCharType="end"/>
          </w:r>
          <w:r w:rsidR="008651E6" w:rsidRPr="00023DE1"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</w:rPr>
            <w:t>de</w:t>
          </w:r>
          <w:r w:rsidR="008651E6" w:rsidRPr="00023DE1">
            <w:rPr>
              <w:rStyle w:val="PageNumber"/>
              <w:rFonts w:cs="Arial"/>
            </w:rPr>
            <w:t xml:space="preserve"> </w:t>
          </w:r>
          <w:r w:rsidR="008651E6" w:rsidRPr="00023DE1">
            <w:rPr>
              <w:rStyle w:val="PageNumber"/>
              <w:rFonts w:cs="Arial"/>
            </w:rPr>
            <w:fldChar w:fldCharType="begin"/>
          </w:r>
          <w:r w:rsidR="008651E6" w:rsidRPr="00023DE1">
            <w:rPr>
              <w:rStyle w:val="PageNumber"/>
              <w:rFonts w:cs="Arial"/>
            </w:rPr>
            <w:instrText xml:space="preserve"> NUMPAGES  \* MERGEFORMAT </w:instrText>
          </w:r>
          <w:r w:rsidR="008651E6" w:rsidRPr="00023DE1">
            <w:rPr>
              <w:rStyle w:val="PageNumber"/>
              <w:rFonts w:cs="Arial"/>
            </w:rPr>
            <w:fldChar w:fldCharType="separate"/>
          </w:r>
          <w:r w:rsidR="00912B89">
            <w:rPr>
              <w:rStyle w:val="PageNumber"/>
              <w:rFonts w:cs="Arial"/>
              <w:noProof/>
            </w:rPr>
            <w:t>6</w:t>
          </w:r>
          <w:r w:rsidR="008651E6" w:rsidRPr="00023DE1">
            <w:rPr>
              <w:rStyle w:val="PageNumber"/>
              <w:rFonts w:cs="Arial"/>
            </w:rPr>
            <w:fldChar w:fldCharType="end"/>
          </w:r>
        </w:p>
      </w:tc>
    </w:tr>
  </w:tbl>
  <w:p w14:paraId="19862297" w14:textId="77777777" w:rsidR="00B04F0B" w:rsidRDefault="00B04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3D29A" w14:textId="77777777" w:rsidR="00B04F0B" w:rsidRDefault="00B0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308C6" w14:textId="77777777" w:rsidR="00681EDB" w:rsidRDefault="00681EDB">
      <w:pPr>
        <w:spacing w:line="240" w:lineRule="auto"/>
      </w:pPr>
      <w:r>
        <w:separator/>
      </w:r>
    </w:p>
  </w:footnote>
  <w:footnote w:type="continuationSeparator" w:id="0">
    <w:p w14:paraId="57B83F18" w14:textId="77777777" w:rsidR="00681EDB" w:rsidRDefault="00681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308CA" w14:textId="77777777" w:rsidR="00B04F0B" w:rsidRPr="007F0753" w:rsidRDefault="00B04F0B">
    <w:pPr>
      <w:rPr>
        <w:sz w:val="24"/>
        <w:lang w:val="es-BO"/>
      </w:rPr>
    </w:pPr>
  </w:p>
  <w:p w14:paraId="20350820" w14:textId="77777777" w:rsidR="00B04F0B" w:rsidRPr="007F0753" w:rsidRDefault="00912B89" w:rsidP="00912B89">
    <w:pPr>
      <w:pBdr>
        <w:top w:val="single" w:sz="6" w:space="1" w:color="auto"/>
      </w:pBdr>
      <w:ind w:firstLine="720"/>
      <w:jc w:val="right"/>
      <w:rPr>
        <w:b/>
        <w:sz w:val="40"/>
        <w:szCs w:val="40"/>
        <w:lang w:val="es-BO"/>
      </w:rPr>
    </w:pPr>
    <w:r>
      <w:rPr>
        <w:noProof/>
        <w:sz w:val="24"/>
        <w:lang w:val="es-BO" w:eastAsia="es-BO"/>
      </w:rPr>
      <w:drawing>
        <wp:anchor distT="0" distB="0" distL="114300" distR="114300" simplePos="0" relativeHeight="251660288" behindDoc="1" locked="0" layoutInCell="1" allowOverlap="1" wp14:anchorId="552CBC83" wp14:editId="3048C076">
          <wp:simplePos x="0" y="0"/>
          <wp:positionH relativeFrom="column">
            <wp:posOffset>0</wp:posOffset>
          </wp:positionH>
          <wp:positionV relativeFrom="paragraph">
            <wp:posOffset>23808</wp:posOffset>
          </wp:positionV>
          <wp:extent cx="1796400" cy="770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B_garant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7C9" w:rsidRPr="007F0753">
      <w:rPr>
        <w:b/>
        <w:sz w:val="40"/>
        <w:szCs w:val="40"/>
        <w:lang w:val="es-BO"/>
      </w:rPr>
      <w:t>Universidad Privada Boliviana</w:t>
    </w:r>
  </w:p>
  <w:p w14:paraId="2D8565D4" w14:textId="77777777" w:rsidR="001377C9" w:rsidRPr="007F0753" w:rsidRDefault="001377C9">
    <w:pPr>
      <w:pBdr>
        <w:bottom w:val="single" w:sz="6" w:space="1" w:color="auto"/>
      </w:pBdr>
      <w:jc w:val="right"/>
      <w:rPr>
        <w:b/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>Computación para Ingeniería I</w:t>
    </w:r>
  </w:p>
  <w:p w14:paraId="71A04450" w14:textId="77777777" w:rsidR="00B04F0B" w:rsidRPr="007F0753" w:rsidRDefault="001377C9">
    <w:pPr>
      <w:pBdr>
        <w:bottom w:val="single" w:sz="6" w:space="1" w:color="auto"/>
      </w:pBdr>
      <w:jc w:val="right"/>
      <w:rPr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>Programación 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4064" w:rsidRPr="007F0753" w14:paraId="5B78BA89" w14:textId="77777777" w:rsidTr="00C64064">
      <w:trPr>
        <w:gridAfter w:val="1"/>
        <w:wAfter w:w="3179" w:type="dxa"/>
      </w:trPr>
      <w:tc>
        <w:tcPr>
          <w:tcW w:w="6379" w:type="dxa"/>
        </w:tcPr>
        <w:p w14:paraId="3BA0FC95" w14:textId="7C90AC4C" w:rsidR="00C64064" w:rsidRPr="007F0753" w:rsidRDefault="00C64064" w:rsidP="007F0753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>&lt;</w:t>
          </w:r>
          <w:r>
            <w:rPr>
              <w:rFonts w:cs="Arial"/>
              <w:lang w:val="es-BO"/>
            </w:rPr>
            <w:t>WebApp</w:t>
          </w:r>
          <w:r w:rsidRPr="007F0753">
            <w:rPr>
              <w:rFonts w:cs="Arial"/>
              <w:lang w:val="es-BO"/>
            </w:rPr>
            <w:t>&gt;</w:t>
          </w:r>
        </w:p>
      </w:tc>
    </w:tr>
    <w:tr w:rsidR="00B04F0B" w:rsidRPr="007F0753" w14:paraId="42B52DFB" w14:textId="77777777" w:rsidTr="00C64064">
      <w:tc>
        <w:tcPr>
          <w:tcW w:w="6379" w:type="dxa"/>
        </w:tcPr>
        <w:p w14:paraId="41990DE9" w14:textId="4C67B761" w:rsidR="007F0753" w:rsidRPr="007F0753" w:rsidRDefault="007F0753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>Inform</w:t>
          </w:r>
          <w:r w:rsidR="00010EBC">
            <w:rPr>
              <w:rFonts w:cs="Arial"/>
              <w:lang w:val="es-BO"/>
            </w:rPr>
            <w:t>e</w:t>
          </w:r>
          <w:r w:rsidRPr="007F0753">
            <w:rPr>
              <w:rFonts w:cs="Arial"/>
              <w:lang w:val="es-BO"/>
            </w:rPr>
            <w:t xml:space="preserve"> de</w:t>
          </w:r>
          <w:r w:rsidR="00C64064">
            <w:rPr>
              <w:rFonts w:cs="Arial"/>
              <w:lang w:val="es-BO"/>
            </w:rPr>
            <w:t xml:space="preserve"> Actividades</w:t>
          </w:r>
        </w:p>
      </w:tc>
      <w:tc>
        <w:tcPr>
          <w:tcW w:w="3179" w:type="dxa"/>
        </w:tcPr>
        <w:p w14:paraId="27B76BF4" w14:textId="5C917A6F" w:rsidR="00B04F0B" w:rsidRPr="007F0753" w:rsidRDefault="008651E6" w:rsidP="00023DE1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 xml:space="preserve">  </w:t>
          </w:r>
          <w:r w:rsidR="00023DE1">
            <w:rPr>
              <w:rFonts w:cs="Arial"/>
              <w:lang w:val="es-BO"/>
            </w:rPr>
            <w:t>Fecha:  &lt;</w:t>
          </w:r>
          <w:r w:rsidR="00010EBC">
            <w:rPr>
              <w:rFonts w:cs="Arial"/>
              <w:lang w:val="es-BO"/>
            </w:rPr>
            <w:t>24/10</w:t>
          </w:r>
          <w:r w:rsidR="00023DE1">
            <w:rPr>
              <w:rFonts w:cs="Arial"/>
              <w:lang w:val="es-BO"/>
            </w:rPr>
            <w:t>/</w:t>
          </w:r>
          <w:r w:rsidR="00010EBC">
            <w:rPr>
              <w:rFonts w:cs="Arial"/>
              <w:lang w:val="es-BO"/>
            </w:rPr>
            <w:t>2019</w:t>
          </w:r>
          <w:r w:rsidRPr="007F0753">
            <w:rPr>
              <w:rFonts w:cs="Arial"/>
              <w:lang w:val="es-BO"/>
            </w:rPr>
            <w:t>&gt;</w:t>
          </w:r>
        </w:p>
      </w:tc>
    </w:tr>
  </w:tbl>
  <w:p w14:paraId="3BB1D4D2" w14:textId="77777777" w:rsidR="00B04F0B" w:rsidRPr="007F0753" w:rsidRDefault="00B04F0B">
    <w:pPr>
      <w:pStyle w:val="Header"/>
      <w:rPr>
        <w:rFonts w:cs="Arial"/>
        <w:lang w:val="es-B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6B77" w14:textId="77777777" w:rsidR="00B04F0B" w:rsidRDefault="00B04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39076E"/>
    <w:multiLevelType w:val="hybridMultilevel"/>
    <w:tmpl w:val="4E1C06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EF384C"/>
    <w:multiLevelType w:val="hybridMultilevel"/>
    <w:tmpl w:val="07B02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0"/>
  </w:num>
  <w:num w:numId="23">
    <w:abstractNumId w:val="0"/>
  </w:num>
  <w:num w:numId="24">
    <w:abstractNumId w:val="15"/>
  </w:num>
  <w:num w:numId="25">
    <w:abstractNumId w:val="16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C"/>
    <w:rsid w:val="00010EBC"/>
    <w:rsid w:val="000173F3"/>
    <w:rsid w:val="00023DE1"/>
    <w:rsid w:val="00053B19"/>
    <w:rsid w:val="000A7F27"/>
    <w:rsid w:val="000E6AFC"/>
    <w:rsid w:val="000F75FF"/>
    <w:rsid w:val="001377C9"/>
    <w:rsid w:val="001E3EC3"/>
    <w:rsid w:val="002A4A26"/>
    <w:rsid w:val="003110AD"/>
    <w:rsid w:val="00460504"/>
    <w:rsid w:val="005E019D"/>
    <w:rsid w:val="005F7FE0"/>
    <w:rsid w:val="00672671"/>
    <w:rsid w:val="00681EDB"/>
    <w:rsid w:val="006908B6"/>
    <w:rsid w:val="00697F43"/>
    <w:rsid w:val="007215AC"/>
    <w:rsid w:val="007F0753"/>
    <w:rsid w:val="008651E6"/>
    <w:rsid w:val="00895244"/>
    <w:rsid w:val="00912B89"/>
    <w:rsid w:val="00B04F0B"/>
    <w:rsid w:val="00B511FC"/>
    <w:rsid w:val="00C07D9C"/>
    <w:rsid w:val="00C64064"/>
    <w:rsid w:val="00C74E16"/>
    <w:rsid w:val="00D17D9B"/>
    <w:rsid w:val="00D55709"/>
    <w:rsid w:val="00E20F03"/>
    <w:rsid w:val="00EA6CFE"/>
    <w:rsid w:val="00EF2EB2"/>
    <w:rsid w:val="00F35868"/>
    <w:rsid w:val="00F92136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B2E068"/>
  <w15:docId w15:val="{FDDEC63C-10BE-468E-A45A-8E9639B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15AC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C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E01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E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yectosoftware\Informe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InformeProyecto</Template>
  <TotalTime>22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Ricardo Fernández</dc:creator>
  <cp:lastModifiedBy>Ricardo Fernández</cp:lastModifiedBy>
  <cp:revision>2</cp:revision>
  <cp:lastPrinted>2012-12-05T14:45:00Z</cp:lastPrinted>
  <dcterms:created xsi:type="dcterms:W3CDTF">2019-10-25T00:17:00Z</dcterms:created>
  <dcterms:modified xsi:type="dcterms:W3CDTF">2019-10-25T02:37:00Z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